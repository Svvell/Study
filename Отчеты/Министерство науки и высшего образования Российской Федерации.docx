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6BCCFC" w14:textId="77777777" w:rsidR="00EC1D8C" w:rsidRPr="00010A33" w:rsidRDefault="00EC1D8C" w:rsidP="00D61CE0">
      <w:pPr>
        <w:rPr>
          <w:rFonts w:eastAsia="Times New Roman" w:cs="Times New Roman"/>
          <w:szCs w:val="28"/>
          <w:lang w:val="ru-RU"/>
        </w:rPr>
      </w:pPr>
      <w:bookmarkStart w:id="0" w:name="_Hlk178166218"/>
      <w:r w:rsidRPr="00010A33">
        <w:rPr>
          <w:rFonts w:eastAsia="Times New Roman" w:cs="Times New Roman"/>
          <w:szCs w:val="28"/>
          <w:lang w:val="ru-RU"/>
        </w:rPr>
        <w:t xml:space="preserve">Министерство науки и высшего образования </w:t>
      </w:r>
      <w:r>
        <w:rPr>
          <w:rFonts w:eastAsia="Times New Roman" w:cs="Times New Roman"/>
          <w:szCs w:val="28"/>
          <w:lang w:val="ru-RU"/>
        </w:rPr>
        <w:t>Российской Федерации</w:t>
      </w:r>
    </w:p>
    <w:p w14:paraId="1CA3AB4D" w14:textId="77777777" w:rsidR="00EC1D8C" w:rsidRPr="00010A33" w:rsidRDefault="00EC1D8C" w:rsidP="00EC1D8C">
      <w:pPr>
        <w:jc w:val="center"/>
        <w:rPr>
          <w:rFonts w:eastAsia="Times New Roman" w:cs="Times New Roman"/>
          <w:szCs w:val="28"/>
          <w:lang w:val="ru-RU"/>
        </w:rPr>
      </w:pPr>
      <w:bookmarkStart w:id="1" w:name="_Hlk178166233"/>
      <w:bookmarkEnd w:id="0"/>
      <w:r w:rsidRPr="00010A33">
        <w:rPr>
          <w:rFonts w:eastAsia="Times New Roman" w:cs="Times New Roman"/>
          <w:szCs w:val="28"/>
          <w:lang w:val="ru-RU"/>
        </w:rPr>
        <w:t>Федеральное государственное бюджетное образовательное учреждение высшего образования</w:t>
      </w:r>
    </w:p>
    <w:p w14:paraId="4DEF74F3" w14:textId="77777777" w:rsidR="00EC1D8C" w:rsidRPr="00010A33" w:rsidRDefault="00EC1D8C" w:rsidP="00EC1D8C">
      <w:pPr>
        <w:jc w:val="center"/>
        <w:rPr>
          <w:rFonts w:eastAsia="Times New Roman" w:cs="Times New Roman"/>
          <w:szCs w:val="28"/>
          <w:lang w:val="ru-RU"/>
        </w:rPr>
      </w:pPr>
      <w:bookmarkStart w:id="2" w:name="_Hlk178166256"/>
      <w:bookmarkEnd w:id="1"/>
      <w:r w:rsidRPr="00010A33">
        <w:rPr>
          <w:rFonts w:eastAsia="Times New Roman" w:cs="Times New Roman"/>
          <w:szCs w:val="28"/>
          <w:lang w:val="ru-RU"/>
        </w:rPr>
        <w:t>ТОМСКИЙ ГОСУДАРСТВЕННЫЙ УНИВЕРСИТЕТ СИСТЕМ УПРАВЛЕНИЯ И РАДИОЭЛЕКТРОНИКИ</w:t>
      </w:r>
    </w:p>
    <w:p w14:paraId="76666F28" w14:textId="77777777" w:rsidR="00EC1D8C" w:rsidRPr="00010A33" w:rsidRDefault="00EC1D8C" w:rsidP="008950CB">
      <w:pPr>
        <w:spacing w:after="3120"/>
        <w:jc w:val="center"/>
        <w:rPr>
          <w:rFonts w:eastAsia="Times New Roman" w:cs="Times New Roman"/>
          <w:szCs w:val="28"/>
          <w:lang w:val="ru-RU"/>
        </w:rPr>
      </w:pPr>
      <w:bookmarkStart w:id="3" w:name="_Hlk178166274"/>
      <w:bookmarkEnd w:id="2"/>
      <w:r w:rsidRPr="00010A33">
        <w:rPr>
          <w:rFonts w:eastAsia="Times New Roman" w:cs="Times New Roman"/>
          <w:szCs w:val="28"/>
          <w:lang w:val="ru-RU"/>
        </w:rPr>
        <w:t>Кафедра экономической математики, информатики и статистики (ЭМИС)</w:t>
      </w:r>
    </w:p>
    <w:p w14:paraId="52C34C6A" w14:textId="77777777" w:rsidR="00EC1D8C" w:rsidRPr="003723BF" w:rsidRDefault="00EC1D8C" w:rsidP="00EC1D8C">
      <w:pPr>
        <w:jc w:val="center"/>
        <w:rPr>
          <w:rFonts w:eastAsia="Times New Roman" w:cs="Times New Roman"/>
          <w:szCs w:val="28"/>
          <w:lang w:val="ru-RU"/>
        </w:rPr>
      </w:pPr>
      <w:bookmarkStart w:id="4" w:name="_Hlk178166442"/>
      <w:bookmarkEnd w:id="3"/>
      <w:r w:rsidRPr="003723BF">
        <w:rPr>
          <w:rFonts w:eastAsia="Times New Roman" w:cs="Times New Roman"/>
          <w:szCs w:val="28"/>
          <w:lang w:val="ru-RU"/>
        </w:rPr>
        <w:t xml:space="preserve">ЗНАКОМСТВО С ИНТЕРФЕЙСОМ </w:t>
      </w:r>
      <w:r w:rsidRPr="003723BF">
        <w:rPr>
          <w:rFonts w:eastAsia="Times New Roman" w:cs="Times New Roman"/>
          <w:szCs w:val="28"/>
        </w:rPr>
        <w:t>MICROSOFT</w:t>
      </w:r>
      <w:r w:rsidRPr="003723BF">
        <w:rPr>
          <w:rFonts w:eastAsia="Times New Roman" w:cs="Times New Roman"/>
          <w:szCs w:val="28"/>
          <w:lang w:val="ru-RU"/>
        </w:rPr>
        <w:t xml:space="preserve"> </w:t>
      </w:r>
      <w:r w:rsidRPr="003723BF">
        <w:rPr>
          <w:rFonts w:eastAsia="Times New Roman" w:cs="Times New Roman"/>
          <w:szCs w:val="28"/>
        </w:rPr>
        <w:t>WORD</w:t>
      </w:r>
    </w:p>
    <w:p w14:paraId="29575427" w14:textId="77777777" w:rsidR="00EC1D8C" w:rsidRPr="00010A33" w:rsidRDefault="00EC1D8C" w:rsidP="009C4FD0">
      <w:pPr>
        <w:spacing w:after="3360"/>
        <w:jc w:val="center"/>
        <w:rPr>
          <w:rFonts w:eastAsia="Times New Roman" w:cs="Times New Roman"/>
          <w:szCs w:val="28"/>
          <w:lang w:val="ru-RU"/>
        </w:rPr>
      </w:pPr>
      <w:r w:rsidRPr="00010A33">
        <w:rPr>
          <w:rFonts w:eastAsia="Times New Roman" w:cs="Times New Roman"/>
          <w:szCs w:val="28"/>
          <w:lang w:val="ru-RU"/>
        </w:rPr>
        <w:t>Отчёт по лабораторной работе по дисциплине “Информатика”</w:t>
      </w:r>
    </w:p>
    <w:p w14:paraId="16442740" w14:textId="2F039A81" w:rsidR="00EC1D8C" w:rsidRPr="00010A33" w:rsidRDefault="00EC1D8C" w:rsidP="00EC1D8C">
      <w:pPr>
        <w:widowControl w:val="0"/>
        <w:spacing w:line="240" w:lineRule="auto"/>
        <w:ind w:left="5760" w:hanging="515"/>
        <w:outlineLvl w:val="4"/>
        <w:rPr>
          <w:rFonts w:eastAsia="Times New Roman" w:cs="Times New Roman"/>
          <w:szCs w:val="28"/>
          <w:lang w:val="ru-RU"/>
        </w:rPr>
      </w:pPr>
      <w:bookmarkStart w:id="5" w:name="_Hlk178166505"/>
      <w:bookmarkEnd w:id="4"/>
      <w:r w:rsidRPr="00010A33">
        <w:rPr>
          <w:rFonts w:eastAsia="Times New Roman" w:cs="Times New Roman"/>
          <w:szCs w:val="28"/>
          <w:lang w:val="ru-RU"/>
        </w:rPr>
        <w:t>Студент гр. 543-1</w:t>
      </w:r>
    </w:p>
    <w:p w14:paraId="4FA275E0" w14:textId="0340F31A" w:rsidR="00E3170D" w:rsidRDefault="00531CAA" w:rsidP="00531CAA">
      <w:pPr>
        <w:widowControl w:val="0"/>
        <w:spacing w:line="240" w:lineRule="auto"/>
        <w:ind w:firstLine="6237"/>
        <w:outlineLvl w:val="4"/>
        <w:rPr>
          <w:rFonts w:eastAsia="Times New Roman" w:cs="Times New Roman"/>
          <w:szCs w:val="28"/>
          <w:lang w:val="ru-RU"/>
        </w:rPr>
      </w:pPr>
      <w:r>
        <w:rPr>
          <w:rFonts w:eastAsia="Times New Roman" w:cs="Times New Roman"/>
          <w:noProof/>
          <w:szCs w:val="28"/>
          <w:lang w:val="ru-RU"/>
        </w:rPr>
        <w:drawing>
          <wp:anchor distT="0" distB="0" distL="114300" distR="114300" simplePos="0" relativeHeight="251658240" behindDoc="1" locked="0" layoutInCell="1" allowOverlap="1" wp14:anchorId="3F17B66E" wp14:editId="0518E1D6">
            <wp:simplePos x="0" y="0"/>
            <wp:positionH relativeFrom="column">
              <wp:posOffset>3366338</wp:posOffset>
            </wp:positionH>
            <wp:positionV relativeFrom="paragraph">
              <wp:posOffset>7787</wp:posOffset>
            </wp:positionV>
            <wp:extent cx="450850" cy="209550"/>
            <wp:effectExtent l="0" t="0" r="6350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850" cy="209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EC1D8C" w:rsidRPr="00010A33">
        <w:rPr>
          <w:rFonts w:eastAsia="Times New Roman" w:cs="Times New Roman"/>
          <w:szCs w:val="28"/>
          <w:lang w:val="ru-RU"/>
        </w:rPr>
        <w:t>А.</w:t>
      </w:r>
      <w:r w:rsidR="00EC1D8C">
        <w:rPr>
          <w:rFonts w:eastAsia="Times New Roman" w:cs="Times New Roman"/>
          <w:szCs w:val="28"/>
          <w:lang w:val="ru-RU"/>
        </w:rPr>
        <w:t>Е.</w:t>
      </w:r>
      <w:r w:rsidR="00EC1D8C" w:rsidRPr="00010A33">
        <w:rPr>
          <w:rFonts w:eastAsia="Times New Roman" w:cs="Times New Roman"/>
          <w:szCs w:val="28"/>
          <w:lang w:val="ru-RU"/>
        </w:rPr>
        <w:t xml:space="preserve"> Мухамеджан</w:t>
      </w:r>
    </w:p>
    <w:p w14:paraId="2690F1FC" w14:textId="27600451" w:rsidR="00EC1D8C" w:rsidRPr="00010A33" w:rsidRDefault="00EC1D8C" w:rsidP="00E3170D">
      <w:pPr>
        <w:widowControl w:val="0"/>
        <w:spacing w:line="240" w:lineRule="auto"/>
        <w:ind w:left="5760" w:hanging="515"/>
        <w:outlineLvl w:val="4"/>
        <w:rPr>
          <w:rFonts w:eastAsia="Times New Roman" w:cs="Times New Roman"/>
          <w:szCs w:val="28"/>
          <w:lang w:val="ru-RU"/>
        </w:rPr>
      </w:pPr>
      <w:r w:rsidRPr="00010A33">
        <w:rPr>
          <w:rFonts w:eastAsia="Times New Roman" w:cs="Times New Roman"/>
          <w:szCs w:val="28"/>
          <w:lang w:val="ru-RU"/>
        </w:rPr>
        <w:t>“____”</w:t>
      </w:r>
      <w:r>
        <w:rPr>
          <w:rFonts w:eastAsia="Times New Roman" w:cs="Times New Roman"/>
          <w:szCs w:val="28"/>
          <w:lang w:val="ru-RU"/>
        </w:rPr>
        <w:t xml:space="preserve"> </w:t>
      </w:r>
      <w:r w:rsidRPr="00010A33">
        <w:rPr>
          <w:rFonts w:eastAsia="Times New Roman" w:cs="Times New Roman"/>
          <w:szCs w:val="28"/>
          <w:lang w:val="ru-RU"/>
        </w:rPr>
        <w:t>___________2023</w:t>
      </w:r>
      <w:r>
        <w:rPr>
          <w:rFonts w:eastAsia="Times New Roman" w:cs="Times New Roman"/>
          <w:szCs w:val="28"/>
          <w:lang w:val="ru-RU"/>
        </w:rPr>
        <w:t>г.</w:t>
      </w:r>
    </w:p>
    <w:p w14:paraId="21A021B2" w14:textId="61ED2E6C" w:rsidR="00906D04" w:rsidRDefault="00EC1D8C" w:rsidP="00EC1D8C">
      <w:pPr>
        <w:widowControl w:val="0"/>
        <w:spacing w:line="240" w:lineRule="auto"/>
        <w:ind w:left="5245" w:firstLine="0"/>
        <w:outlineLvl w:val="4"/>
        <w:rPr>
          <w:rFonts w:eastAsia="Times New Roman" w:cs="Times New Roman"/>
          <w:szCs w:val="28"/>
          <w:lang w:val="ru-RU"/>
        </w:rPr>
      </w:pPr>
      <w:r w:rsidRPr="00010A33">
        <w:rPr>
          <w:rFonts w:eastAsia="Times New Roman" w:cs="Times New Roman"/>
          <w:szCs w:val="28"/>
          <w:lang w:val="ru-RU"/>
        </w:rPr>
        <w:t xml:space="preserve">Руководитель </w:t>
      </w:r>
    </w:p>
    <w:p w14:paraId="173978A4" w14:textId="007735FC" w:rsidR="00EC1D8C" w:rsidRPr="00010A33" w:rsidRDefault="00EC1D8C" w:rsidP="00EC1D8C">
      <w:pPr>
        <w:widowControl w:val="0"/>
        <w:spacing w:line="240" w:lineRule="auto"/>
        <w:ind w:left="5245" w:firstLine="0"/>
        <w:outlineLvl w:val="4"/>
        <w:rPr>
          <w:rFonts w:eastAsia="Times New Roman" w:cs="Times New Roman"/>
          <w:szCs w:val="28"/>
          <w:lang w:val="ru-RU"/>
        </w:rPr>
      </w:pPr>
      <w:r w:rsidRPr="00010A33">
        <w:rPr>
          <w:rFonts w:eastAsia="Times New Roman" w:cs="Times New Roman"/>
          <w:szCs w:val="28"/>
          <w:lang w:val="ru-RU"/>
        </w:rPr>
        <w:t>старший преподаватель кафедры ЭМИС</w:t>
      </w:r>
    </w:p>
    <w:p w14:paraId="12D5F04A" w14:textId="38B3E841" w:rsidR="00EC1D8C" w:rsidRPr="00010A33" w:rsidRDefault="00EC1D8C" w:rsidP="00906D04">
      <w:pPr>
        <w:widowControl w:val="0"/>
        <w:spacing w:line="240" w:lineRule="auto"/>
        <w:ind w:left="4320" w:firstLine="216"/>
        <w:outlineLvl w:val="4"/>
        <w:rPr>
          <w:rFonts w:eastAsia="Times New Roman" w:cs="Times New Roman"/>
          <w:szCs w:val="28"/>
          <w:lang w:val="ru-RU"/>
        </w:rPr>
      </w:pPr>
      <w:r w:rsidRPr="00010A33">
        <w:rPr>
          <w:rFonts w:eastAsia="Times New Roman" w:cs="Times New Roman"/>
          <w:szCs w:val="28"/>
          <w:lang w:val="ru-RU"/>
        </w:rPr>
        <w:t>_____ ________ А.А.</w:t>
      </w:r>
      <w:r>
        <w:rPr>
          <w:rFonts w:eastAsia="Times New Roman" w:cs="Times New Roman"/>
          <w:szCs w:val="28"/>
          <w:lang w:val="ru-RU"/>
        </w:rPr>
        <w:t xml:space="preserve"> </w:t>
      </w:r>
      <w:r w:rsidRPr="00010A33">
        <w:rPr>
          <w:rFonts w:eastAsia="Times New Roman" w:cs="Times New Roman"/>
          <w:szCs w:val="28"/>
          <w:lang w:val="ru-RU"/>
        </w:rPr>
        <w:t>Матолыгин</w:t>
      </w:r>
    </w:p>
    <w:p w14:paraId="34701004" w14:textId="4F415AEC" w:rsidR="003723BF" w:rsidRDefault="00EC1D8C" w:rsidP="003723BF">
      <w:pPr>
        <w:widowControl w:val="0"/>
        <w:spacing w:after="840" w:line="240" w:lineRule="auto"/>
        <w:ind w:left="5760" w:hanging="515"/>
        <w:outlineLvl w:val="4"/>
        <w:rPr>
          <w:rFonts w:eastAsia="Times New Roman" w:cs="Times New Roman"/>
          <w:szCs w:val="28"/>
          <w:lang w:val="ru-RU"/>
        </w:rPr>
      </w:pPr>
      <w:r>
        <w:rPr>
          <w:rFonts w:eastAsia="Times New Roman" w:cs="Times New Roman"/>
          <w:szCs w:val="28"/>
          <w:lang w:val="ru-RU"/>
        </w:rPr>
        <w:t>«</w:t>
      </w:r>
      <w:r w:rsidRPr="00EC1D8C">
        <w:rPr>
          <w:rFonts w:eastAsia="Times New Roman" w:cs="Times New Roman"/>
          <w:szCs w:val="28"/>
          <w:lang w:val="ru-RU"/>
        </w:rPr>
        <w:t>___</w:t>
      </w:r>
      <w:r>
        <w:rPr>
          <w:rFonts w:eastAsia="Times New Roman" w:cs="Times New Roman"/>
          <w:szCs w:val="28"/>
          <w:lang w:val="ru-RU"/>
        </w:rPr>
        <w:t>»</w:t>
      </w:r>
      <w:r w:rsidR="009837EA">
        <w:rPr>
          <w:rFonts w:eastAsia="Times New Roman" w:cs="Times New Roman"/>
          <w:szCs w:val="28"/>
          <w:lang w:val="ru-RU"/>
        </w:rPr>
        <w:t xml:space="preserve"> </w:t>
      </w:r>
      <w:r w:rsidRPr="00EC1D8C">
        <w:rPr>
          <w:rFonts w:eastAsia="Times New Roman" w:cs="Times New Roman"/>
          <w:szCs w:val="28"/>
          <w:lang w:val="ru-RU"/>
        </w:rPr>
        <w:t>____________2023г</w:t>
      </w:r>
    </w:p>
    <w:bookmarkEnd w:id="5"/>
    <w:p w14:paraId="4A2327B8" w14:textId="0BACE7B0" w:rsidR="00EC1D8C" w:rsidRPr="00EC1D8C" w:rsidRDefault="00EC1D8C" w:rsidP="003723BF">
      <w:pPr>
        <w:widowControl w:val="0"/>
        <w:spacing w:after="840" w:line="240" w:lineRule="auto"/>
        <w:ind w:firstLine="0"/>
        <w:jc w:val="center"/>
        <w:outlineLvl w:val="4"/>
        <w:rPr>
          <w:rFonts w:eastAsia="Times New Roman" w:cs="Times New Roman"/>
          <w:szCs w:val="28"/>
          <w:lang w:val="ru-RU"/>
        </w:rPr>
      </w:pPr>
      <w:r w:rsidRPr="00EC1D8C">
        <w:rPr>
          <w:rFonts w:eastAsia="Times New Roman" w:cs="Times New Roman"/>
          <w:szCs w:val="28"/>
          <w:lang w:val="ru-RU"/>
        </w:rPr>
        <w:t>Томск 2023</w:t>
      </w:r>
    </w:p>
    <w:p w14:paraId="41B79583" w14:textId="77777777" w:rsidR="001125FC" w:rsidRPr="00EC1D8C" w:rsidRDefault="00EC1D8C" w:rsidP="00EC1D8C">
      <w:pPr>
        <w:pStyle w:val="2"/>
        <w:ind w:firstLine="0"/>
        <w:jc w:val="center"/>
        <w:rPr>
          <w:b/>
          <w:bCs/>
          <w:lang w:val="ru-RU"/>
        </w:rPr>
      </w:pPr>
      <w:r w:rsidRPr="00EC1D8C">
        <w:rPr>
          <w:b/>
          <w:bCs/>
          <w:lang w:val="ru-RU"/>
        </w:rPr>
        <w:lastRenderedPageBreak/>
        <w:t>Лабораторная работа №1</w:t>
      </w:r>
    </w:p>
    <w:p w14:paraId="3AEF89FF" w14:textId="77777777" w:rsidR="00EC1D8C" w:rsidRDefault="00EC1D8C" w:rsidP="00E646D1">
      <w:pPr>
        <w:pStyle w:val="2"/>
        <w:spacing w:after="360"/>
        <w:jc w:val="center"/>
        <w:rPr>
          <w:b/>
          <w:bCs/>
          <w:lang w:val="ru-RU"/>
        </w:rPr>
      </w:pPr>
      <w:r w:rsidRPr="00EC1D8C">
        <w:rPr>
          <w:b/>
          <w:bCs/>
          <w:lang w:val="ru-RU"/>
        </w:rPr>
        <w:t xml:space="preserve">«Знакомство с интерфейсом </w:t>
      </w:r>
      <w:r w:rsidRPr="00EC1D8C">
        <w:rPr>
          <w:b/>
          <w:bCs/>
        </w:rPr>
        <w:t>Microsoft</w:t>
      </w:r>
      <w:r w:rsidRPr="00EC1D8C">
        <w:rPr>
          <w:b/>
          <w:bCs/>
          <w:lang w:val="ru-RU"/>
        </w:rPr>
        <w:t xml:space="preserve"> </w:t>
      </w:r>
      <w:r w:rsidRPr="00EC1D8C">
        <w:rPr>
          <w:b/>
          <w:bCs/>
        </w:rPr>
        <w:t>Word</w:t>
      </w:r>
      <w:r w:rsidRPr="00EC1D8C">
        <w:rPr>
          <w:b/>
          <w:bCs/>
          <w:lang w:val="ru-RU"/>
        </w:rPr>
        <w:t>»</w:t>
      </w:r>
    </w:p>
    <w:p w14:paraId="128DD973" w14:textId="77777777" w:rsidR="00EC1D8C" w:rsidRDefault="00EC1D8C" w:rsidP="00CF78DA">
      <w:pPr>
        <w:rPr>
          <w:lang w:val="ru-RU"/>
        </w:rPr>
      </w:pPr>
      <w:r>
        <w:rPr>
          <w:lang w:val="ru-RU"/>
        </w:rPr>
        <w:t xml:space="preserve">Цель работы: знакомство с интерфейсом </w:t>
      </w:r>
      <w:r>
        <w:t>Microsoft</w:t>
      </w:r>
      <w:r w:rsidRPr="00EC1D8C">
        <w:rPr>
          <w:lang w:val="ru-RU"/>
        </w:rPr>
        <w:t xml:space="preserve"> </w:t>
      </w:r>
      <w:r>
        <w:t>Word</w:t>
      </w:r>
      <w:r>
        <w:rPr>
          <w:lang w:val="ru-RU"/>
        </w:rPr>
        <w:t xml:space="preserve">, получение навыков создания документа </w:t>
      </w:r>
      <w:r>
        <w:t>Microsoft</w:t>
      </w:r>
      <w:r w:rsidRPr="00EC1D8C">
        <w:rPr>
          <w:lang w:val="ru-RU"/>
        </w:rPr>
        <w:t xml:space="preserve"> </w:t>
      </w:r>
      <w:r>
        <w:t>Word</w:t>
      </w:r>
      <w:r w:rsidRPr="00EC1D8C">
        <w:rPr>
          <w:lang w:val="ru-RU"/>
        </w:rPr>
        <w:t>.</w:t>
      </w:r>
    </w:p>
    <w:p w14:paraId="66DBD423" w14:textId="77777777" w:rsidR="00EC1D8C" w:rsidRDefault="00EC1D8C" w:rsidP="00CF78DA">
      <w:pPr>
        <w:rPr>
          <w:lang w:val="ru-RU"/>
        </w:rPr>
      </w:pPr>
      <w:r>
        <w:rPr>
          <w:lang w:val="ru-RU"/>
        </w:rPr>
        <w:t xml:space="preserve">Краткие теоретические сведения: Окно текстового редактора </w:t>
      </w:r>
      <w:r>
        <w:t>Microsoft</w:t>
      </w:r>
      <w:r w:rsidRPr="00EC1D8C">
        <w:rPr>
          <w:lang w:val="ru-RU"/>
        </w:rPr>
        <w:t xml:space="preserve"> </w:t>
      </w:r>
      <w:r>
        <w:t>Word</w:t>
      </w:r>
      <w:r w:rsidRPr="00EC1D8C">
        <w:rPr>
          <w:lang w:val="ru-RU"/>
        </w:rPr>
        <w:t xml:space="preserve"> </w:t>
      </w:r>
      <w:r>
        <w:rPr>
          <w:lang w:val="ru-RU"/>
        </w:rPr>
        <w:t>имеет вид, представленный на рисунке 1. Вверху окна находится лента с инструментами. На этой ленте находится одно из раскрывающихся</w:t>
      </w:r>
      <w:r w:rsidR="00FB7894">
        <w:rPr>
          <w:lang w:val="ru-RU"/>
        </w:rPr>
        <w:t xml:space="preserve"> окон меню - кнопка «Файл», иконка которой, расположена в левом верхнем углу окна, что можно увидеть на рисунке 1.</w:t>
      </w:r>
      <w:r>
        <w:rPr>
          <w:lang w:val="ru-RU"/>
        </w:rPr>
        <w:t xml:space="preserve"> </w:t>
      </w:r>
    </w:p>
    <w:p w14:paraId="1A6627DF" w14:textId="77777777" w:rsidR="00FB7894" w:rsidRDefault="00FB7894" w:rsidP="00E646D1">
      <w:pPr>
        <w:ind w:firstLine="0"/>
        <w:jc w:val="center"/>
        <w:rPr>
          <w:lang w:val="ru-RU"/>
        </w:rPr>
      </w:pPr>
      <w:r>
        <w:rPr>
          <w:noProof/>
        </w:rPr>
        <w:drawing>
          <wp:inline distT="0" distB="0" distL="0" distR="0" wp14:anchorId="219EB17A" wp14:editId="600B692A">
            <wp:extent cx="6007447" cy="6191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18180" cy="620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451BA" w14:textId="77777777" w:rsidR="00FB7894" w:rsidRDefault="00FB7894" w:rsidP="004071B5">
      <w:pPr>
        <w:jc w:val="center"/>
        <w:rPr>
          <w:lang w:val="ru-RU"/>
        </w:rPr>
      </w:pPr>
      <w:r>
        <w:rPr>
          <w:lang w:val="ru-RU"/>
        </w:rPr>
        <w:t>Рисунок 1 -Скриншот вида окна текстового редактора</w:t>
      </w:r>
    </w:p>
    <w:p w14:paraId="129043DC" w14:textId="77777777" w:rsidR="00FB7894" w:rsidRPr="00FB7894" w:rsidRDefault="00FB7894" w:rsidP="00CF78DA">
      <w:pPr>
        <w:rPr>
          <w:lang w:val="ru-RU"/>
        </w:rPr>
      </w:pPr>
      <w:r w:rsidRPr="00FB7894">
        <w:rPr>
          <w:lang w:val="ru-RU"/>
        </w:rPr>
        <w:t>Кнопки ленточного меню Microsoft Word сгруппированы по</w:t>
      </w:r>
      <w:r>
        <w:rPr>
          <w:lang w:val="ru-RU"/>
        </w:rPr>
        <w:t xml:space="preserve"> </w:t>
      </w:r>
      <w:r w:rsidRPr="00FB7894">
        <w:rPr>
          <w:lang w:val="ru-RU"/>
        </w:rPr>
        <w:t>функциональным признакам. Например, главное меню состоит из следующих групп: буфер обмена, шрифт, абзац, стили, редактирование. На панель вынесены наиболее часто используемые кнопки. Если нужной кнопки не оказывается на панели, то ее можно найти, нажав на небольшую стрелочку в правом нижнем углу определенной группы. При этом изначально показывается всплывающая подсказка, которая информирует о предназначении инструментов. Всплывающие подсказки высвечиваются при наведении на любую кнопку меню.</w:t>
      </w:r>
    </w:p>
    <w:p w14:paraId="438808FE" w14:textId="77777777" w:rsidR="00E646D1" w:rsidRDefault="00FB7894" w:rsidP="00E646D1">
      <w:pPr>
        <w:rPr>
          <w:lang w:val="ru-RU"/>
        </w:rPr>
      </w:pPr>
      <w:r w:rsidRPr="00FB7894">
        <w:rPr>
          <w:lang w:val="ru-RU"/>
        </w:rPr>
        <w:t>В меню Microsoft Word есть также панель быстрого доступа (рисунок 2). По умолчанию она расположена рядом с кнопкой «Файл» выше ленты. На ней размещены кнопки часто выполнимых операций. По умолчанию это: сохранить, отменить ввод, повторить ввод. Настроить данную панель можно, нажав на небольшую стрелочку, справа от панели.</w:t>
      </w:r>
    </w:p>
    <w:p w14:paraId="54CDC958" w14:textId="77777777" w:rsidR="00CF78DA" w:rsidRDefault="00FB7894" w:rsidP="00CF78DA">
      <w:pPr>
        <w:rPr>
          <w:lang w:val="ru-RU"/>
        </w:rPr>
      </w:pPr>
      <w:r w:rsidRPr="00FB7894">
        <w:rPr>
          <w:lang w:val="ru-RU"/>
        </w:rPr>
        <w:t>В нижней части окна программы находится строка состояния. По умолчанию в этой строке указываются количество страниц и номер текущей страницы, количество слов, язык ввода текста; режим просмотра документа,</w:t>
      </w:r>
      <w:r>
        <w:rPr>
          <w:lang w:val="ru-RU"/>
        </w:rPr>
        <w:t xml:space="preserve"> </w:t>
      </w:r>
      <w:r w:rsidRPr="00FB7894">
        <w:rPr>
          <w:lang w:val="ru-RU"/>
        </w:rPr>
        <w:lastRenderedPageBreak/>
        <w:t>масштаб. Изменить набор элементов, можно щелкнув правой кнопкой мышки на строке состояния. Снимая или устанавливая флажки соответствующих пунктов меню, можно настроить вид</w:t>
      </w:r>
      <w:r>
        <w:rPr>
          <w:lang w:val="ru-RU"/>
        </w:rPr>
        <w:t xml:space="preserve"> </w:t>
      </w:r>
      <w:r w:rsidRPr="00FB7894">
        <w:rPr>
          <w:lang w:val="ru-RU"/>
        </w:rPr>
        <w:t>строки состояния.</w:t>
      </w:r>
    </w:p>
    <w:p w14:paraId="75B22356" w14:textId="77777777" w:rsidR="00CF78DA" w:rsidRDefault="00FB7894" w:rsidP="004071B5">
      <w:pPr>
        <w:rPr>
          <w:lang w:val="ru-RU"/>
        </w:rPr>
      </w:pPr>
      <w:r w:rsidRPr="00FB7894">
        <w:rPr>
          <w:lang w:val="ru-RU"/>
        </w:rPr>
        <w:t xml:space="preserve">Для создания нового документа нужно выбрать пункт меню «Создать». Появится окно «Создание документа». В его левой части необходимо указать категорию шаблонов, на основе которых будет создан документ. Появится окно нового пустого документа. Точно такое же окно всегда создается по умолчанию в момент открытия самой программы Microsoft Word по умолчанию сохраняет файлы в формате </w:t>
      </w:r>
      <w:proofErr w:type="spellStart"/>
      <w:r w:rsidRPr="00FB7894">
        <w:rPr>
          <w:lang w:val="ru-RU"/>
        </w:rPr>
        <w:t>docx</w:t>
      </w:r>
      <w:proofErr w:type="spellEnd"/>
      <w:r w:rsidRPr="00FB7894">
        <w:rPr>
          <w:lang w:val="ru-RU"/>
        </w:rPr>
        <w:t>. Этот формат не читают старые версии программы. Поэтому, чтобы документ был совместим с предыдущими версиями Microsoft Word, необходимо сохранять файл в "режиме ограниченной функциональности". Это делается с помощью меню «Сохранить как» кнопки «Файл».</w:t>
      </w:r>
    </w:p>
    <w:p w14:paraId="4E02896F" w14:textId="77777777" w:rsidR="00CF78DA" w:rsidRDefault="00CF78DA" w:rsidP="00E646D1">
      <w:pPr>
        <w:spacing w:after="120"/>
        <w:ind w:firstLine="0"/>
        <w:jc w:val="center"/>
        <w:rPr>
          <w:noProof/>
        </w:rPr>
      </w:pPr>
      <w:r>
        <w:rPr>
          <w:noProof/>
        </w:rPr>
        <w:drawing>
          <wp:inline distT="0" distB="0" distL="0" distR="0" wp14:anchorId="30CE53EA" wp14:editId="767601CF">
            <wp:extent cx="4003040" cy="316979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23219" cy="326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F5671" w14:textId="77777777" w:rsidR="00FB7894" w:rsidRDefault="00CF78DA" w:rsidP="00103683">
      <w:pPr>
        <w:ind w:firstLine="567"/>
        <w:jc w:val="center"/>
        <w:rPr>
          <w:lang w:val="ru-RU"/>
        </w:rPr>
      </w:pPr>
      <w:r>
        <w:rPr>
          <w:lang w:val="ru-RU"/>
        </w:rPr>
        <w:t>Рисунок</w:t>
      </w:r>
      <w:r w:rsidR="00103683">
        <w:rPr>
          <w:lang w:val="ru-RU"/>
        </w:rPr>
        <w:t xml:space="preserve"> </w:t>
      </w:r>
      <w:r>
        <w:rPr>
          <w:lang w:val="ru-RU"/>
        </w:rPr>
        <w:t>2 – Скриншот панели быстрого доступа</w:t>
      </w:r>
    </w:p>
    <w:p w14:paraId="2E841534" w14:textId="77777777" w:rsidR="00794FB8" w:rsidRDefault="00794FB8" w:rsidP="00CF78DA">
      <w:pPr>
        <w:rPr>
          <w:lang w:val="ru-RU"/>
        </w:rPr>
      </w:pPr>
      <w:r w:rsidRPr="00794FB8">
        <w:rPr>
          <w:lang w:val="ru-RU"/>
        </w:rPr>
        <w:t xml:space="preserve">Перед началом работы с новым документом необходимо задать параметры страницы: ориентация страницы, размеры полей и страницы, число колонок и др. Это можно сделать на вкладке «Разметка страницы». Инструменты форматирования текста размещены на ленте вкладки «Главная». Этими инструментами являются: буфер обмена, шрифт, абзац, стили, </w:t>
      </w:r>
      <w:r w:rsidRPr="00794FB8">
        <w:rPr>
          <w:lang w:val="ru-RU"/>
        </w:rPr>
        <w:lastRenderedPageBreak/>
        <w:t>редактирование. С помощью инструментов группы «Шрифт» можно изменять размер, тип и начертание шрифта (рисунок 3). При применении эффекта подчеркивания можно сразу указать вид линии. Здесь же находятся кнопки, позволяющие увеличить/уменьшить размер шрифта; применить эффект надстрочного/подстрочного начертания; изменить регистр текста; его цвет; цвет</w:t>
      </w:r>
      <w:r w:rsidR="00CF78DA">
        <w:rPr>
          <w:lang w:val="ru-RU"/>
        </w:rPr>
        <w:t xml:space="preserve"> </w:t>
      </w:r>
      <w:r w:rsidR="00CF78DA" w:rsidRPr="00794FB8">
        <w:rPr>
          <w:lang w:val="ru-RU"/>
        </w:rPr>
        <w:t>выделенного фрагмента.</w:t>
      </w:r>
    </w:p>
    <w:p w14:paraId="1C2E31CD" w14:textId="77777777" w:rsidR="00794FB8" w:rsidRDefault="00794FB8" w:rsidP="00E646D1">
      <w:pPr>
        <w:ind w:firstLine="0"/>
        <w:jc w:val="center"/>
        <w:rPr>
          <w:lang w:val="ru-RU"/>
        </w:rPr>
      </w:pPr>
      <w:r>
        <w:rPr>
          <w:noProof/>
        </w:rPr>
        <w:drawing>
          <wp:inline distT="0" distB="0" distL="0" distR="0" wp14:anchorId="28305F2E" wp14:editId="62C040A6">
            <wp:extent cx="3172570" cy="992777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84356" cy="1027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94B02" w14:textId="77777777" w:rsidR="00794FB8" w:rsidRDefault="00794FB8" w:rsidP="00156181">
      <w:pPr>
        <w:ind w:firstLine="851"/>
        <w:jc w:val="center"/>
        <w:rPr>
          <w:lang w:val="ru-RU"/>
        </w:rPr>
      </w:pPr>
      <w:r>
        <w:rPr>
          <w:lang w:val="ru-RU"/>
        </w:rPr>
        <w:t>Рисунок 3</w:t>
      </w:r>
      <w:r w:rsidR="00E646D1">
        <w:rPr>
          <w:lang w:val="ru-RU"/>
        </w:rPr>
        <w:t xml:space="preserve"> </w:t>
      </w:r>
      <w:r>
        <w:rPr>
          <w:lang w:val="ru-RU"/>
        </w:rPr>
        <w:t>–</w:t>
      </w:r>
      <w:r w:rsidR="00E646D1">
        <w:rPr>
          <w:lang w:val="ru-RU"/>
        </w:rPr>
        <w:t xml:space="preserve"> </w:t>
      </w:r>
      <w:r>
        <w:rPr>
          <w:lang w:val="ru-RU"/>
        </w:rPr>
        <w:t>Скриншот панели инструментов группы «Шрифт»</w:t>
      </w:r>
      <w:r w:rsidR="00156181">
        <w:rPr>
          <w:lang w:val="ru-RU"/>
        </w:rPr>
        <w:t>.</w:t>
      </w:r>
    </w:p>
    <w:p w14:paraId="37FF54C8" w14:textId="77777777" w:rsidR="00CF78DA" w:rsidRDefault="00794FB8" w:rsidP="004071B5">
      <w:pPr>
        <w:rPr>
          <w:lang w:val="ru-RU"/>
        </w:rPr>
      </w:pPr>
      <w:r w:rsidRPr="00794FB8">
        <w:rPr>
          <w:lang w:val="ru-RU"/>
        </w:rPr>
        <w:t>Группа кнопок панели «Абзац» предназначена для абзацного</w:t>
      </w:r>
      <w:r w:rsidR="00156181">
        <w:rPr>
          <w:lang w:val="ru-RU"/>
        </w:rPr>
        <w:t xml:space="preserve"> </w:t>
      </w:r>
      <w:r w:rsidRPr="00794FB8">
        <w:rPr>
          <w:lang w:val="ru-RU"/>
        </w:rPr>
        <w:t>форматирования и для работы с таблицами и списками. Последняя кнопка в верхнем ряду (рисунок 4) включает/выключает непечатаемые символы. Они применяются для выявления разнообразных погрешностей форматирования. В нижнем ряду находятся кнопки выравнивания текста в абзаце (по левому краю, по центру, по правому краю, по ширине). За ними идет выпадающий список установки междустрочного интервала. Последние два выпадающих списка относятся к работе с таблицами: заливка ячеек и установка видимых границ</w:t>
      </w:r>
    </w:p>
    <w:p w14:paraId="59645A51" w14:textId="77777777" w:rsidR="00794FB8" w:rsidRDefault="00794FB8" w:rsidP="00E646D1">
      <w:pPr>
        <w:ind w:firstLine="0"/>
        <w:jc w:val="center"/>
        <w:rPr>
          <w:lang w:val="ru-RU"/>
        </w:rPr>
      </w:pPr>
      <w:r>
        <w:rPr>
          <w:noProof/>
        </w:rPr>
        <w:drawing>
          <wp:inline distT="0" distB="0" distL="0" distR="0" wp14:anchorId="047D1173" wp14:editId="4D1326E4">
            <wp:extent cx="2886324" cy="1117287"/>
            <wp:effectExtent l="0" t="0" r="0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42001" cy="1138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9B136" w14:textId="77777777" w:rsidR="00E646D1" w:rsidRDefault="00156181" w:rsidP="00E646D1">
      <w:pPr>
        <w:ind w:firstLine="851"/>
        <w:jc w:val="center"/>
        <w:rPr>
          <w:lang w:val="ru-RU"/>
        </w:rPr>
      </w:pPr>
      <w:r>
        <w:rPr>
          <w:lang w:val="ru-RU"/>
        </w:rPr>
        <w:t xml:space="preserve">Рисунок 4 </w:t>
      </w:r>
      <w:r w:rsidR="00E646D1">
        <w:rPr>
          <w:lang w:val="ru-RU"/>
        </w:rPr>
        <w:t>–</w:t>
      </w:r>
      <w:r>
        <w:rPr>
          <w:lang w:val="ru-RU"/>
        </w:rPr>
        <w:t xml:space="preserve"> Скриншот панели инструментов группы «Абзац».</w:t>
      </w:r>
    </w:p>
    <w:p w14:paraId="15405204" w14:textId="77777777" w:rsidR="00E646D1" w:rsidRDefault="00E646D1" w:rsidP="00E646D1">
      <w:pPr>
        <w:rPr>
          <w:lang w:val="ru-RU"/>
        </w:rPr>
      </w:pPr>
      <w:r>
        <w:rPr>
          <w:lang w:val="ru-RU"/>
        </w:rPr>
        <w:t>Задания для самостоятельной работы.</w:t>
      </w:r>
    </w:p>
    <w:p w14:paraId="5F971E6C" w14:textId="77777777" w:rsidR="00E646D1" w:rsidRDefault="00E646D1" w:rsidP="00E646D1">
      <w:pPr>
        <w:rPr>
          <w:lang w:val="ru-RU"/>
        </w:rPr>
      </w:pPr>
      <w:r>
        <w:rPr>
          <w:lang w:val="ru-RU"/>
        </w:rPr>
        <w:t xml:space="preserve">Задание 1. Создать документ </w:t>
      </w:r>
      <w:r>
        <w:t>Microsoft</w:t>
      </w:r>
      <w:r w:rsidRPr="00156181">
        <w:rPr>
          <w:lang w:val="ru-RU"/>
        </w:rPr>
        <w:t xml:space="preserve"> </w:t>
      </w:r>
      <w:r>
        <w:t>Word</w:t>
      </w:r>
      <w:r>
        <w:rPr>
          <w:lang w:val="ru-RU"/>
        </w:rPr>
        <w:t>, содержащий титульный лист.</w:t>
      </w:r>
    </w:p>
    <w:p w14:paraId="48176DE7" w14:textId="77777777" w:rsidR="007C3C67" w:rsidRDefault="00E646D1" w:rsidP="00E646D1">
      <w:pPr>
        <w:rPr>
          <w:lang w:val="ru-RU"/>
        </w:rPr>
      </w:pPr>
      <w:r>
        <w:rPr>
          <w:lang w:val="ru-RU"/>
        </w:rPr>
        <w:t xml:space="preserve">Для создания титульного листа согласно документу «Образовательный стандарт вуза ОС ТУСУР -1-2021», использован тип шрифта – </w:t>
      </w:r>
      <w:r>
        <w:t>Times</w:t>
      </w:r>
      <w:r w:rsidRPr="00156181">
        <w:rPr>
          <w:lang w:val="ru-RU"/>
        </w:rPr>
        <w:t xml:space="preserve"> </w:t>
      </w:r>
      <w:r>
        <w:t>New</w:t>
      </w:r>
      <w:r w:rsidRPr="00156181">
        <w:rPr>
          <w:lang w:val="ru-RU"/>
        </w:rPr>
        <w:t xml:space="preserve"> </w:t>
      </w:r>
      <w:r>
        <w:lastRenderedPageBreak/>
        <w:t>Roman</w:t>
      </w:r>
      <w:r>
        <w:rPr>
          <w:lang w:val="ru-RU"/>
        </w:rPr>
        <w:t xml:space="preserve"> черного цвета размера 14пт. Междустрочный интервал – 1,5 строки. Следующие размеры полей: левое -</w:t>
      </w:r>
      <w:r w:rsidR="00906D04">
        <w:rPr>
          <w:lang w:val="ru-RU"/>
        </w:rPr>
        <w:t> </w:t>
      </w:r>
      <w:r>
        <w:rPr>
          <w:lang w:val="ru-RU"/>
        </w:rPr>
        <w:t>15мм, верхнее и нижнее -</w:t>
      </w:r>
      <w:r w:rsidR="00906D04">
        <w:rPr>
          <w:lang w:val="ru-RU"/>
        </w:rPr>
        <w:t> </w:t>
      </w:r>
      <w:r>
        <w:rPr>
          <w:lang w:val="ru-RU"/>
        </w:rPr>
        <w:t>20 мм. Абзацный отступ одинаковый по всему тексту работы и равен 1,25 см. Выравнивание текста по ширине страницы. Результат работы представлен на скриншоте (рисунок 5).</w:t>
      </w:r>
      <w:bookmarkStart w:id="6" w:name="_Hlk181713835"/>
    </w:p>
    <w:p w14:paraId="21137C81" w14:textId="7938D610" w:rsidR="007C3C67" w:rsidRDefault="007C3C67" w:rsidP="007C3C67">
      <w:pPr>
        <w:jc w:val="center"/>
        <w:rPr>
          <w:lang w:val="ru-RU"/>
        </w:rPr>
      </w:pPr>
      <w:r>
        <w:rPr>
          <w:noProof/>
        </w:rPr>
        <w:drawing>
          <wp:inline distT="0" distB="0" distL="0" distR="0" wp14:anchorId="6FC8B91B" wp14:editId="0D988846">
            <wp:extent cx="5482371" cy="6908800"/>
            <wp:effectExtent l="0" t="0" r="4445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1604" t="2521"/>
                    <a:stretch/>
                  </pic:blipFill>
                  <pic:spPr bwMode="auto">
                    <a:xfrm>
                      <a:off x="0" y="0"/>
                      <a:ext cx="5489230" cy="69174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lang w:val="ru-RU"/>
        </w:rPr>
        <w:t>Рисунок 5 – Скриншот титульного листа</w:t>
      </w:r>
    </w:p>
    <w:p w14:paraId="1479261E" w14:textId="77777777" w:rsidR="007C3C67" w:rsidRDefault="007C3C67">
      <w:pPr>
        <w:spacing w:after="160" w:line="259" w:lineRule="auto"/>
        <w:ind w:firstLine="0"/>
        <w:jc w:val="left"/>
        <w:rPr>
          <w:lang w:val="ru-RU"/>
        </w:rPr>
      </w:pPr>
      <w:r>
        <w:rPr>
          <w:lang w:val="ru-RU"/>
        </w:rPr>
        <w:br w:type="page"/>
      </w:r>
    </w:p>
    <w:p w14:paraId="67426566" w14:textId="77777777" w:rsidR="007C3C67" w:rsidRDefault="007C3C67" w:rsidP="007C3C67">
      <w:pPr>
        <w:jc w:val="center"/>
        <w:rPr>
          <w:lang w:val="ru-RU"/>
        </w:rPr>
      </w:pPr>
    </w:p>
    <w:p w14:paraId="4476A0CF" w14:textId="77777777" w:rsidR="00E646D1" w:rsidRDefault="00E646D1" w:rsidP="00E646D1">
      <w:pPr>
        <w:rPr>
          <w:lang w:val="ru-RU"/>
        </w:rPr>
      </w:pPr>
      <w:r>
        <w:rPr>
          <w:lang w:val="ru-RU"/>
        </w:rPr>
        <w:t xml:space="preserve">Задание 2. Создать документ </w:t>
      </w:r>
      <w:r>
        <w:t>Microsoft</w:t>
      </w:r>
      <w:r w:rsidRPr="001B6DAE">
        <w:rPr>
          <w:lang w:val="ru-RU"/>
        </w:rPr>
        <w:t xml:space="preserve"> </w:t>
      </w:r>
      <w:r>
        <w:t>Word</w:t>
      </w:r>
      <w:r w:rsidRPr="001B6DAE">
        <w:rPr>
          <w:lang w:val="ru-RU"/>
        </w:rPr>
        <w:t xml:space="preserve">, </w:t>
      </w:r>
      <w:r>
        <w:rPr>
          <w:lang w:val="ru-RU"/>
        </w:rPr>
        <w:t>содержащий заявление.</w:t>
      </w:r>
    </w:p>
    <w:p w14:paraId="1603F287" w14:textId="59B616F6" w:rsidR="00E646D1" w:rsidRDefault="00E646D1" w:rsidP="00E646D1">
      <w:pPr>
        <w:rPr>
          <w:lang w:val="ru-RU"/>
        </w:rPr>
      </w:pPr>
      <w:r>
        <w:rPr>
          <w:lang w:val="ru-RU"/>
        </w:rPr>
        <w:t xml:space="preserve">Для создания заявления, согласно документу «Образовательный стандарт вуза ОС ТУСУР 01 - 2021», использован тип шрифта – </w:t>
      </w:r>
      <w:r>
        <w:t>Times</w:t>
      </w:r>
      <w:r w:rsidRPr="001B6DAE">
        <w:rPr>
          <w:lang w:val="ru-RU"/>
        </w:rPr>
        <w:t xml:space="preserve"> </w:t>
      </w:r>
      <w:r>
        <w:t>New</w:t>
      </w:r>
      <w:r w:rsidRPr="001B6DAE">
        <w:rPr>
          <w:lang w:val="ru-RU"/>
        </w:rPr>
        <w:t xml:space="preserve"> </w:t>
      </w:r>
      <w:r>
        <w:t>Roman</w:t>
      </w:r>
      <w:r>
        <w:rPr>
          <w:lang w:val="ru-RU"/>
        </w:rPr>
        <w:t xml:space="preserve"> черного цвета </w:t>
      </w:r>
      <w:r w:rsidRPr="001B6DAE">
        <w:rPr>
          <w:lang w:val="ru-RU"/>
        </w:rPr>
        <w:t>размером 14 пт. Междустрочный интервал – 1,5 строки. Следующие размеры полей:</w:t>
      </w:r>
      <w:r>
        <w:rPr>
          <w:lang w:val="ru-RU"/>
        </w:rPr>
        <w:t xml:space="preserve"> </w:t>
      </w:r>
      <w:r w:rsidRPr="001B6DAE">
        <w:rPr>
          <w:lang w:val="ru-RU"/>
        </w:rPr>
        <w:t>левое</w:t>
      </w:r>
      <w:r>
        <w:rPr>
          <w:lang w:val="ru-RU"/>
        </w:rPr>
        <w:t> </w:t>
      </w:r>
      <w:r w:rsidRPr="001B6DAE">
        <w:rPr>
          <w:lang w:val="ru-RU"/>
        </w:rPr>
        <w:t>– 30</w:t>
      </w:r>
      <w:r>
        <w:rPr>
          <w:lang w:val="ru-RU"/>
        </w:rPr>
        <w:t> </w:t>
      </w:r>
      <w:r w:rsidRPr="001B6DAE">
        <w:rPr>
          <w:lang w:val="ru-RU"/>
        </w:rPr>
        <w:t>мм, правое</w:t>
      </w:r>
      <w:r>
        <w:rPr>
          <w:lang w:val="ru-RU"/>
        </w:rPr>
        <w:t> </w:t>
      </w:r>
      <w:r w:rsidRPr="001B6DAE">
        <w:rPr>
          <w:lang w:val="ru-RU"/>
        </w:rPr>
        <w:t>– 15</w:t>
      </w:r>
      <w:r>
        <w:rPr>
          <w:lang w:val="ru-RU"/>
        </w:rPr>
        <w:t> </w:t>
      </w:r>
      <w:r w:rsidRPr="001B6DAE">
        <w:rPr>
          <w:lang w:val="ru-RU"/>
        </w:rPr>
        <w:t>мм, верхнее и нижнее</w:t>
      </w:r>
      <w:r>
        <w:rPr>
          <w:lang w:val="ru-RU"/>
        </w:rPr>
        <w:t> </w:t>
      </w:r>
      <w:r w:rsidRPr="001B6DAE">
        <w:rPr>
          <w:lang w:val="ru-RU"/>
        </w:rPr>
        <w:t>– 20 мм. Абзацный отступ одинаковый по всему тексту работы и равен 1,25</w:t>
      </w:r>
      <w:r>
        <w:rPr>
          <w:lang w:val="ru-RU"/>
        </w:rPr>
        <w:t> </w:t>
      </w:r>
      <w:r w:rsidRPr="001B6DAE">
        <w:rPr>
          <w:lang w:val="ru-RU"/>
        </w:rPr>
        <w:t>см. Выравнивание текста по ширине страницы. Результат работы представлен на скриншоте</w:t>
      </w:r>
      <w:r>
        <w:rPr>
          <w:lang w:val="ru-RU"/>
        </w:rPr>
        <w:t xml:space="preserve"> (рисунок 6).</w:t>
      </w:r>
    </w:p>
    <w:p w14:paraId="25A32281" w14:textId="77777777" w:rsidR="007C3C67" w:rsidRDefault="007C3C67" w:rsidP="007C3C67">
      <w:pPr>
        <w:ind w:firstLine="0"/>
        <w:jc w:val="center"/>
        <w:rPr>
          <w:lang w:val="ru-RU"/>
        </w:rPr>
      </w:pPr>
      <w:r>
        <w:rPr>
          <w:noProof/>
        </w:rPr>
        <w:drawing>
          <wp:inline distT="0" distB="0" distL="0" distR="0" wp14:anchorId="16BF9FDE" wp14:editId="5064D31A">
            <wp:extent cx="5940425" cy="378079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8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BB608" w14:textId="470362EA" w:rsidR="007C3C67" w:rsidRDefault="007C3C67" w:rsidP="007C3C67">
      <w:pPr>
        <w:ind w:firstLine="851"/>
        <w:jc w:val="center"/>
        <w:rPr>
          <w:lang w:val="ru-RU"/>
        </w:rPr>
      </w:pPr>
      <w:r>
        <w:rPr>
          <w:lang w:val="ru-RU"/>
        </w:rPr>
        <w:t>Рисунок 6 – Скриншот заявления</w:t>
      </w:r>
    </w:p>
    <w:p w14:paraId="1CC919FD" w14:textId="67F67602" w:rsidR="00103683" w:rsidRPr="007C3C67" w:rsidRDefault="00E646D1" w:rsidP="007C3C67">
      <w:pPr>
        <w:rPr>
          <w:lang w:val="ru-RU"/>
        </w:rPr>
      </w:pPr>
      <w:r>
        <w:rPr>
          <w:lang w:val="ru-RU"/>
        </w:rPr>
        <w:t xml:space="preserve">Вывод: я познакомился с интерфейсом и некоторыми функциями редактирования документа </w:t>
      </w:r>
      <w:r>
        <w:t>Microsoft</w:t>
      </w:r>
      <w:r w:rsidRPr="00D804CF">
        <w:rPr>
          <w:lang w:val="ru-RU"/>
        </w:rPr>
        <w:t xml:space="preserve"> </w:t>
      </w:r>
      <w:r>
        <w:t>Word</w:t>
      </w:r>
      <w:r>
        <w:rPr>
          <w:lang w:val="ru-RU"/>
        </w:rPr>
        <w:t xml:space="preserve">, выполнив задания по созданию документов </w:t>
      </w:r>
      <w:r>
        <w:t>Microsoft</w:t>
      </w:r>
      <w:r w:rsidRPr="00D804CF">
        <w:rPr>
          <w:lang w:val="ru-RU"/>
        </w:rPr>
        <w:t xml:space="preserve"> </w:t>
      </w:r>
      <w:r>
        <w:t>Word</w:t>
      </w:r>
      <w:r>
        <w:rPr>
          <w:lang w:val="ru-RU"/>
        </w:rPr>
        <w:t>, содержащие титульный лист отчета о лабораторной работе и заявление.</w:t>
      </w:r>
      <w:bookmarkEnd w:id="6"/>
    </w:p>
    <w:sectPr w:rsidR="00103683" w:rsidRPr="007C3C67" w:rsidSect="00076BDA">
      <w:headerReference w:type="default" r:id="rId14"/>
      <w:footerReference w:type="default" r:id="rId15"/>
      <w:pgSz w:w="11906" w:h="16838" w:code="9"/>
      <w:pgMar w:top="1134" w:right="850" w:bottom="1134" w:left="1701" w:header="680" w:footer="68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FF6037" w14:textId="77777777" w:rsidR="003624FA" w:rsidRDefault="003624FA" w:rsidP="00E10BCB">
      <w:pPr>
        <w:spacing w:line="240" w:lineRule="auto"/>
      </w:pPr>
      <w:r>
        <w:separator/>
      </w:r>
    </w:p>
  </w:endnote>
  <w:endnote w:type="continuationSeparator" w:id="0">
    <w:p w14:paraId="1DD02E67" w14:textId="77777777" w:rsidR="003624FA" w:rsidRDefault="003624FA" w:rsidP="00E10BC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52979539"/>
      <w:docPartObj>
        <w:docPartGallery w:val="Page Numbers (Bottom of Page)"/>
        <w:docPartUnique/>
      </w:docPartObj>
    </w:sdtPr>
    <w:sdtEndPr/>
    <w:sdtContent>
      <w:p w14:paraId="4A0E4453" w14:textId="77777777" w:rsidR="00E10BCB" w:rsidRDefault="00E10BCB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205FEFAF" w14:textId="77777777" w:rsidR="00E10BCB" w:rsidRDefault="00E10BCB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0DD806" w14:textId="77777777" w:rsidR="003624FA" w:rsidRDefault="003624FA" w:rsidP="00E10BCB">
      <w:pPr>
        <w:spacing w:line="240" w:lineRule="auto"/>
      </w:pPr>
      <w:r>
        <w:separator/>
      </w:r>
    </w:p>
  </w:footnote>
  <w:footnote w:type="continuationSeparator" w:id="0">
    <w:p w14:paraId="12CB67FF" w14:textId="77777777" w:rsidR="003624FA" w:rsidRDefault="003624FA" w:rsidP="00E10BC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13D4BA" w14:textId="77777777" w:rsidR="00E10BCB" w:rsidRDefault="00E10BCB" w:rsidP="00E10BCB">
    <w:pPr>
      <w:pStyle w:val="a3"/>
      <w:ind w:firstLine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attachedTemplate r:id="rId1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CAA"/>
    <w:rsid w:val="00076BDA"/>
    <w:rsid w:val="000A35AB"/>
    <w:rsid w:val="00103683"/>
    <w:rsid w:val="001125FC"/>
    <w:rsid w:val="00156181"/>
    <w:rsid w:val="0019730A"/>
    <w:rsid w:val="001B6DAE"/>
    <w:rsid w:val="00272CD2"/>
    <w:rsid w:val="002D2690"/>
    <w:rsid w:val="003624FA"/>
    <w:rsid w:val="003723BF"/>
    <w:rsid w:val="003A5465"/>
    <w:rsid w:val="003A6E22"/>
    <w:rsid w:val="004071B5"/>
    <w:rsid w:val="00484BD5"/>
    <w:rsid w:val="00531CAA"/>
    <w:rsid w:val="00563EFA"/>
    <w:rsid w:val="005B0D00"/>
    <w:rsid w:val="0063790F"/>
    <w:rsid w:val="00657B14"/>
    <w:rsid w:val="006A0CD5"/>
    <w:rsid w:val="006E3DD9"/>
    <w:rsid w:val="007175CD"/>
    <w:rsid w:val="00794FB8"/>
    <w:rsid w:val="007A1F6B"/>
    <w:rsid w:val="007A767C"/>
    <w:rsid w:val="007C3C67"/>
    <w:rsid w:val="008950CB"/>
    <w:rsid w:val="008B1521"/>
    <w:rsid w:val="00906D04"/>
    <w:rsid w:val="009837EA"/>
    <w:rsid w:val="009B7089"/>
    <w:rsid w:val="009C4FD0"/>
    <w:rsid w:val="00B86886"/>
    <w:rsid w:val="00CB111D"/>
    <w:rsid w:val="00CE4F86"/>
    <w:rsid w:val="00CF78DA"/>
    <w:rsid w:val="00D61ABF"/>
    <w:rsid w:val="00D61CE0"/>
    <w:rsid w:val="00D804CF"/>
    <w:rsid w:val="00E10BCB"/>
    <w:rsid w:val="00E3170D"/>
    <w:rsid w:val="00E616EA"/>
    <w:rsid w:val="00E646D1"/>
    <w:rsid w:val="00EC1D8C"/>
    <w:rsid w:val="00FB7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AA32D96"/>
  <w15:chartTrackingRefBased/>
  <w15:docId w15:val="{AEE29B37-4674-4EEE-B9FF-4DF8A30EA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F78DA"/>
    <w:pPr>
      <w:spacing w:after="0" w:line="360" w:lineRule="auto"/>
      <w:ind w:firstLine="709"/>
      <w:jc w:val="both"/>
    </w:pPr>
    <w:rPr>
      <w:rFonts w:ascii="Times New Roman" w:hAnsi="Times New Roman"/>
      <w:sz w:val="28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CB111D"/>
    <w:pPr>
      <w:keepNext/>
      <w:keepLines/>
      <w:jc w:val="center"/>
      <w:outlineLvl w:val="0"/>
    </w:pPr>
    <w:rPr>
      <w:rFonts w:eastAsiaTheme="majorEastAsia" w:cstheme="majorBidi"/>
      <w:caps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B111D"/>
    <w:pPr>
      <w:keepNext/>
      <w:keepLines/>
      <w:outlineLvl w:val="1"/>
    </w:pPr>
    <w:rPr>
      <w:rFonts w:eastAsiaTheme="majorEastAsia" w:cstheme="majorBidi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B111D"/>
    <w:rPr>
      <w:rFonts w:ascii="Times New Roman" w:eastAsiaTheme="majorEastAsia" w:hAnsi="Times New Roman" w:cstheme="majorBidi"/>
      <w:caps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CB111D"/>
    <w:rPr>
      <w:rFonts w:ascii="Times New Roman" w:eastAsiaTheme="majorEastAsia" w:hAnsi="Times New Roman" w:cstheme="majorBidi"/>
      <w:sz w:val="28"/>
      <w:szCs w:val="26"/>
    </w:rPr>
  </w:style>
  <w:style w:type="paragraph" w:styleId="a3">
    <w:name w:val="header"/>
    <w:basedOn w:val="a"/>
    <w:link w:val="a4"/>
    <w:uiPriority w:val="99"/>
    <w:unhideWhenUsed/>
    <w:rsid w:val="00E10BCB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10BCB"/>
    <w:rPr>
      <w:rFonts w:ascii="Times New Roman" w:hAnsi="Times New Roman"/>
      <w:sz w:val="28"/>
      <w:lang w:val="en-US"/>
    </w:rPr>
  </w:style>
  <w:style w:type="paragraph" w:styleId="a5">
    <w:name w:val="footer"/>
    <w:basedOn w:val="a"/>
    <w:link w:val="a6"/>
    <w:uiPriority w:val="99"/>
    <w:unhideWhenUsed/>
    <w:rsid w:val="00E10BCB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10BCB"/>
    <w:rPr>
      <w:rFonts w:ascii="Times New Roman" w:hAnsi="Times New Roman"/>
      <w:sz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rlol\Desktop\&#1063;&#1080;&#1082;&#1095;&#1080;&#1082;&#1087;&#1091;&#1082;&#1080;\&#1042;&#1059;&#1047;\&#1054;&#1090;&#1095;&#1077;&#1090;&#1099;\&#1083;&#1072;&#1073;&#1048;&#1085;&#1092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CF3258-A3E9-4558-8B3F-A58C37A865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лабИнф.dotx</Template>
  <TotalTime>4</TotalTime>
  <Pages>6</Pages>
  <Words>863</Words>
  <Characters>4923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Адлет Мухамеджан</dc:creator>
  <cp:keywords/>
  <dc:description/>
  <cp:lastModifiedBy>Адлет Мухамеджан</cp:lastModifiedBy>
  <cp:revision>2</cp:revision>
  <dcterms:created xsi:type="dcterms:W3CDTF">2024-11-05T12:36:00Z</dcterms:created>
  <dcterms:modified xsi:type="dcterms:W3CDTF">2024-11-05T12:44:00Z</dcterms:modified>
</cp:coreProperties>
</file>